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BD" w:rsidRDefault="00593E4D">
      <w:pPr>
        <w:rPr>
          <w:lang w:val="en-GB"/>
        </w:rPr>
      </w:pPr>
      <w:r>
        <w:rPr>
          <w:lang w:val="en-GB"/>
        </w:rPr>
        <w:t>This is a blank rulebase (OPA version 12 August 2017) which incorporates GDS styles.  Here follows a few usage notes:</w:t>
      </w:r>
    </w:p>
    <w:p w:rsidR="00593E4D" w:rsidRDefault="00593E4D">
      <w:pPr>
        <w:rPr>
          <w:lang w:val="en-GB"/>
        </w:rPr>
      </w:pPr>
    </w:p>
    <w:p w:rsidR="00593E4D" w:rsidRDefault="00593E4D">
      <w:pPr>
        <w:rPr>
          <w:b/>
          <w:lang w:val="en-GB"/>
        </w:rPr>
      </w:pPr>
      <w:r>
        <w:rPr>
          <w:b/>
          <w:lang w:val="en-GB"/>
        </w:rPr>
        <w:t>File list: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GDS.css</w:t>
      </w:r>
      <w:r>
        <w:rPr>
          <w:lang w:val="en-GB"/>
        </w:rPr>
        <w:br/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styles the rulebase according to GDS standards.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proofErr w:type="gramStart"/>
      <w:r>
        <w:rPr>
          <w:lang w:val="en-GB"/>
        </w:rPr>
        <w:t>ntafont.css</w:t>
      </w:r>
      <w:proofErr w:type="gramEnd"/>
      <w:r>
        <w:rPr>
          <w:lang w:val="en-GB"/>
        </w:rPr>
        <w:br/>
        <w:t>This is the GDS font, note it is copyrighted for government use only.</w:t>
      </w:r>
      <w:r w:rsidR="00476F69">
        <w:rPr>
          <w:lang w:val="en-GB"/>
        </w:rPr>
        <w:t xml:space="preserve">  If your service is not licensed to use this font, then delete this file.</w:t>
      </w:r>
    </w:p>
    <w:p w:rsidR="00593E4D" w:rsidRDefault="00593E4D" w:rsidP="00593E4D">
      <w:pPr>
        <w:pStyle w:val="ListParagraph"/>
        <w:numPr>
          <w:ilvl w:val="0"/>
          <w:numId w:val="43"/>
        </w:numPr>
        <w:rPr>
          <w:lang w:val="en-GB"/>
        </w:rPr>
      </w:pPr>
      <w:proofErr w:type="gramStart"/>
      <w:r>
        <w:rPr>
          <w:lang w:val="en-GB"/>
        </w:rPr>
        <w:t>custom.css</w:t>
      </w:r>
      <w:proofErr w:type="gramEnd"/>
      <w:r>
        <w:rPr>
          <w:lang w:val="en-GB"/>
        </w:rPr>
        <w:br/>
        <w:t>This includes a few things which are not specifically GDS, but are used to keep the rulebase in line with the general principles behind GDS standards.</w:t>
      </w:r>
    </w:p>
    <w:p w:rsidR="00DF56CF" w:rsidRPr="00593E4D" w:rsidRDefault="00DF56CF" w:rsidP="00DF56CF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script.js</w:t>
      </w:r>
      <w:r>
        <w:rPr>
          <w:lang w:val="en-GB"/>
        </w:rPr>
        <w:br/>
        <w:t>This is custom JavaScript used in the rulebase – explained below</w:t>
      </w:r>
    </w:p>
    <w:p w:rsidR="00DF56CF" w:rsidRPr="00041C12" w:rsidRDefault="00DF56CF" w:rsidP="00041C12">
      <w:pPr>
        <w:rPr>
          <w:lang w:val="en-GB"/>
        </w:rPr>
      </w:pPr>
    </w:p>
    <w:p w:rsidR="00593E4D" w:rsidRDefault="00593E4D">
      <w:pPr>
        <w:rPr>
          <w:lang w:val="en-GB"/>
        </w:rPr>
      </w:pPr>
    </w:p>
    <w:p w:rsidR="007B2434" w:rsidRPr="00593E4D" w:rsidRDefault="007B2434" w:rsidP="007B2434">
      <w:pPr>
        <w:rPr>
          <w:b/>
          <w:lang w:val="en-GB"/>
        </w:rPr>
      </w:pPr>
      <w:r>
        <w:rPr>
          <w:b/>
          <w:lang w:val="en-GB"/>
        </w:rPr>
        <w:t>HTML and CSS</w:t>
      </w:r>
      <w:r w:rsidRPr="00593E4D">
        <w:rPr>
          <w:b/>
          <w:lang w:val="en-GB"/>
        </w:rPr>
        <w:t xml:space="preserve"> usage:</w:t>
      </w:r>
    </w:p>
    <w:p w:rsidR="007B2434" w:rsidRDefault="007B2434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  <w:r>
        <w:rPr>
          <w:lang w:val="en-GB"/>
        </w:rPr>
        <w:t>For the most part, you can create the rulebase in OPA as normal and it will look and feel like a normal government website.  But there are a few things to keep in mind.</w:t>
      </w:r>
    </w:p>
    <w:p w:rsidR="007B2434" w:rsidRDefault="007B2434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Some styles aren’t immediately apparent.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The styles applied in the external CSS files are not apparent when editing screens.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If you want to see how it will look, you will need to click debug, this then applies all the styles.  </w:t>
      </w:r>
    </w:p>
    <w:p w:rsidR="005D2B2D" w:rsidRDefault="005D2B2D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A version number can appear at the top of every screen.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Just add a label to the screen, probably near the top.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In it, add the attribute you want to appear (perhaps something called “</w:t>
      </w:r>
      <w:proofErr w:type="spellStart"/>
      <w:r>
        <w:rPr>
          <w:lang w:val="en-GB"/>
        </w:rPr>
        <w:t>versionNumber</w:t>
      </w:r>
      <w:proofErr w:type="spellEnd"/>
      <w:r>
        <w:rPr>
          <w:lang w:val="en-GB"/>
        </w:rPr>
        <w:t xml:space="preserve">”.  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Put it betwixt the following HTML:</w:t>
      </w:r>
    </w:p>
    <w:p w:rsidR="005D2B2D" w:rsidRPr="008D72F3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 class="</w:t>
      </w:r>
      <w:proofErr w:type="spellStart"/>
      <w:r w:rsidRPr="005D2B2D">
        <w:rPr>
          <w:rFonts w:ascii="Courier New" w:hAnsi="Courier New" w:cs="Courier New"/>
          <w:lang w:val="en-GB"/>
        </w:rPr>
        <w:t>onScreenVersion</w:t>
      </w:r>
      <w:proofErr w:type="spellEnd"/>
      <w:r>
        <w:rPr>
          <w:rFonts w:ascii="Courier New" w:hAnsi="Courier New" w:cs="Courier New"/>
          <w:lang w:val="en-GB"/>
        </w:rPr>
        <w:t>"</w:t>
      </w:r>
      <w:r w:rsidRPr="002E1225">
        <w:rPr>
          <w:rFonts w:ascii="Courier New" w:hAnsi="Courier New" w:cs="Courier New"/>
          <w:lang w:val="en-GB"/>
        </w:rPr>
        <w:t>&gt;</w:t>
      </w:r>
    </w:p>
    <w:p w:rsidR="005D2B2D" w:rsidRDefault="005D2B2D" w:rsidP="005D2B2D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5D2B2D" w:rsidRPr="008D72F3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div</w:t>
      </w:r>
      <w:r w:rsidRPr="008D72F3">
        <w:rPr>
          <w:rFonts w:ascii="Courier New" w:hAnsi="Courier New" w:cs="Courier New"/>
          <w:lang w:val="en-GB"/>
        </w:rPr>
        <w:t>&gt;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So:</w:t>
      </w:r>
    </w:p>
    <w:p w:rsidR="005D2B2D" w:rsidRPr="005D2B2D" w:rsidRDefault="005D2B2D" w:rsidP="005D2B2D">
      <w:pPr>
        <w:shd w:val="clear" w:color="auto" w:fill="EAEAEA"/>
        <w:rPr>
          <w:rFonts w:ascii="Courier New" w:hAnsi="Courier New" w:cs="Courier New"/>
          <w:lang w:val="en-GB"/>
        </w:rPr>
      </w:pPr>
      <w:r w:rsidRPr="002E1225">
        <w:rPr>
          <w:rFonts w:ascii="Courier New" w:hAnsi="Courier New" w:cs="Courier New"/>
          <w:lang w:val="en-GB"/>
        </w:rPr>
        <w:t>&lt;</w:t>
      </w:r>
      <w:r>
        <w:rPr>
          <w:rFonts w:ascii="Courier New" w:hAnsi="Courier New" w:cs="Courier New"/>
          <w:lang w:val="en-GB"/>
        </w:rPr>
        <w:t>div</w:t>
      </w:r>
      <w:r w:rsidRPr="002E1225">
        <w:rPr>
          <w:rFonts w:ascii="Courier New" w:hAnsi="Courier New" w:cs="Courier New"/>
          <w:lang w:val="en-GB"/>
        </w:rPr>
        <w:t xml:space="preserve"> class="</w:t>
      </w:r>
      <w:proofErr w:type="spellStart"/>
      <w:r w:rsidRPr="005D2B2D">
        <w:rPr>
          <w:rFonts w:ascii="Courier New" w:hAnsi="Courier New" w:cs="Courier New"/>
          <w:lang w:val="en-GB"/>
        </w:rPr>
        <w:t>onScreenVersion</w:t>
      </w:r>
      <w:proofErr w:type="spellEnd"/>
      <w:r w:rsidRPr="002E1225">
        <w:rPr>
          <w:rFonts w:ascii="Courier New" w:hAnsi="Courier New" w:cs="Courier New"/>
          <w:lang w:val="en-GB"/>
        </w:rPr>
        <w:t>"&gt;</w:t>
      </w:r>
      <w:r>
        <w:rPr>
          <w:rFonts w:ascii="Courier New" w:hAnsi="Courier New" w:cs="Courier New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lang w:val="en-GB"/>
        </w:rPr>
        <w:t>versionNumber</w:t>
      </w:r>
      <w:proofErr w:type="spellEnd"/>
      <w:r>
        <w:rPr>
          <w:rFonts w:ascii="Courier New" w:hAnsi="Courier New" w:cs="Courier New"/>
          <w:lang w:val="en-GB"/>
        </w:rPr>
        <w:t>%</w:t>
      </w:r>
      <w:proofErr w:type="gramEnd"/>
      <w:r>
        <w:rPr>
          <w:rFonts w:ascii="Courier New" w:hAnsi="Courier New" w:cs="Courier New"/>
          <w:lang w:val="en-GB"/>
        </w:rPr>
        <w:t>&lt;/div&gt;</w:t>
      </w:r>
    </w:p>
    <w:p w:rsidR="005D2B2D" w:rsidRDefault="005D2B2D" w:rsidP="005D2B2D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This will put it in the top-right corner of the screen – out of the way of the questions – but will enable you to see what version any screenshot was taken in (unless they have scrolled down).</w:t>
      </w:r>
    </w:p>
    <w:p w:rsidR="005D2B2D" w:rsidRDefault="005D2B2D" w:rsidP="005D2B2D">
      <w:pPr>
        <w:pStyle w:val="ListParagraph"/>
        <w:ind w:left="1440"/>
        <w:rPr>
          <w:lang w:val="en-GB"/>
        </w:rPr>
      </w:pPr>
    </w:p>
    <w:p w:rsidR="007B2434" w:rsidRDefault="007B2434" w:rsidP="007B2434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Hint text needs to be done manually.  </w:t>
      </w:r>
    </w:p>
    <w:p w:rsidR="007B2434" w:rsidRDefault="007B2434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OPA does not (yet) have the ability to add hint text in the way GDS recommends (</w:t>
      </w:r>
      <w:hyperlink r:id="rId8" w:anchor="examples" w:history="1">
        <w:r w:rsidRPr="007B2434">
          <w:rPr>
            <w:rStyle w:val="Hyperlink"/>
            <w:lang w:val="en-GB"/>
          </w:rPr>
          <w:t xml:space="preserve">see </w:t>
        </w:r>
        <w:r>
          <w:rPr>
            <w:rStyle w:val="Hyperlink"/>
            <w:lang w:val="en-GB"/>
          </w:rPr>
          <w:t xml:space="preserve">examples </w:t>
        </w:r>
        <w:r w:rsidRPr="007B2434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).  We therefore need to do this manually as part of the question text.  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Note that </w:t>
      </w:r>
      <w:proofErr w:type="gramStart"/>
      <w:r>
        <w:rPr>
          <w:lang w:val="en-GB"/>
        </w:rPr>
        <w:t>here,</w:t>
      </w:r>
      <w:proofErr w:type="gramEnd"/>
      <w:r>
        <w:rPr>
          <w:lang w:val="en-GB"/>
        </w:rPr>
        <w:t xml:space="preserve"> we are referring to the short help text as “hint” text, and the longer expandable/collapsible help text as “help” text (which is dealt with below).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For hint text, add it to the question text in the following HTML</w:t>
      </w:r>
    </w:p>
    <w:p w:rsidR="002E1225" w:rsidRPr="008D72F3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&lt;</w:t>
      </w:r>
      <w:proofErr w:type="spellStart"/>
      <w:r>
        <w:rPr>
          <w:rFonts w:ascii="Courier New" w:hAnsi="Courier New" w:cs="Courier New"/>
          <w:lang w:val="en-GB"/>
        </w:rPr>
        <w:t>br</w:t>
      </w:r>
      <w:proofErr w:type="spellEnd"/>
      <w:r>
        <w:rPr>
          <w:rFonts w:ascii="Courier New" w:hAnsi="Courier New" w:cs="Courier New"/>
          <w:lang w:val="en-GB"/>
        </w:rPr>
        <w:t xml:space="preserve"> /&gt;&lt;span class="hint-text"</w:t>
      </w:r>
      <w:r w:rsidRPr="002E1225">
        <w:rPr>
          <w:rFonts w:ascii="Courier New" w:hAnsi="Courier New" w:cs="Courier New"/>
          <w:lang w:val="en-GB"/>
        </w:rPr>
        <w:t>&gt;</w:t>
      </w:r>
    </w:p>
    <w:p w:rsidR="002E1225" w:rsidRDefault="002E1225" w:rsidP="002E1225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2E1225" w:rsidRPr="008D72F3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span</w:t>
      </w:r>
      <w:r w:rsidRPr="008D72F3">
        <w:rPr>
          <w:rFonts w:ascii="Courier New" w:hAnsi="Courier New" w:cs="Courier New"/>
          <w:lang w:val="en-GB"/>
        </w:rPr>
        <w:t>&gt;</w:t>
      </w:r>
    </w:p>
    <w:p w:rsidR="002E1225" w:rsidRDefault="002E1225" w:rsidP="007B2434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 if the question “How many sheds do you have?” has the hint text “enter a number”, the question text should be this:</w:t>
      </w:r>
    </w:p>
    <w:p w:rsidR="002E1225" w:rsidRPr="002E1225" w:rsidRDefault="002E1225" w:rsidP="002E1225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How many sheds do you have? </w:t>
      </w:r>
      <w:r w:rsidRPr="002E1225">
        <w:rPr>
          <w:rFonts w:ascii="Courier New" w:hAnsi="Courier New" w:cs="Courier New"/>
          <w:lang w:val="en-GB"/>
        </w:rPr>
        <w:t>&lt;</w:t>
      </w:r>
      <w:proofErr w:type="spellStart"/>
      <w:r w:rsidRPr="002E1225">
        <w:rPr>
          <w:rFonts w:ascii="Courier New" w:hAnsi="Courier New" w:cs="Courier New"/>
          <w:lang w:val="en-GB"/>
        </w:rPr>
        <w:t>br</w:t>
      </w:r>
      <w:proofErr w:type="spellEnd"/>
      <w:r w:rsidRPr="002E1225">
        <w:rPr>
          <w:rFonts w:ascii="Courier New" w:hAnsi="Courier New" w:cs="Courier New"/>
          <w:lang w:val="en-GB"/>
        </w:rPr>
        <w:t xml:space="preserve"> /&gt;&lt;span class="hint-text"&gt;</w:t>
      </w:r>
      <w:r>
        <w:rPr>
          <w:rFonts w:ascii="Courier New" w:hAnsi="Courier New" w:cs="Courier New"/>
          <w:lang w:val="en-GB"/>
        </w:rPr>
        <w:t xml:space="preserve"> Enter a number&lt;/span&gt;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Alternatively, you could use this:</w:t>
      </w:r>
    </w:p>
    <w:p w:rsidR="00E85FE8" w:rsidRPr="008D72F3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&lt;div class="hint-text"</w:t>
      </w:r>
      <w:r w:rsidRPr="002E1225">
        <w:rPr>
          <w:rFonts w:ascii="Courier New" w:hAnsi="Courier New" w:cs="Courier New"/>
          <w:lang w:val="en-GB"/>
        </w:rPr>
        <w:t>&gt;</w:t>
      </w:r>
    </w:p>
    <w:p w:rsidR="00E85FE8" w:rsidRDefault="00E85FE8" w:rsidP="00E85FE8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E85FE8" w:rsidRPr="008D72F3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</w:t>
      </w:r>
      <w:r>
        <w:rPr>
          <w:rFonts w:ascii="Courier New" w:hAnsi="Courier New" w:cs="Courier New"/>
          <w:lang w:val="en-GB"/>
        </w:rPr>
        <w:t>div</w:t>
      </w:r>
      <w:r w:rsidRPr="008D72F3">
        <w:rPr>
          <w:rFonts w:ascii="Courier New" w:hAnsi="Courier New" w:cs="Courier New"/>
          <w:lang w:val="en-GB"/>
        </w:rPr>
        <w:t>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>So:</w:t>
      </w:r>
    </w:p>
    <w:p w:rsidR="00E85FE8" w:rsidRPr="002E1225" w:rsidRDefault="00E85FE8" w:rsidP="00E85FE8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How many sheds do you have? </w:t>
      </w:r>
      <w:r w:rsidRPr="002E1225">
        <w:rPr>
          <w:rFonts w:ascii="Courier New" w:hAnsi="Courier New" w:cs="Courier New"/>
          <w:lang w:val="en-GB"/>
        </w:rPr>
        <w:t>&lt;</w:t>
      </w:r>
      <w:r>
        <w:rPr>
          <w:rFonts w:ascii="Courier New" w:hAnsi="Courier New" w:cs="Courier New"/>
          <w:lang w:val="en-GB"/>
        </w:rPr>
        <w:t>div</w:t>
      </w:r>
      <w:r w:rsidRPr="002E1225">
        <w:rPr>
          <w:rFonts w:ascii="Courier New" w:hAnsi="Courier New" w:cs="Courier New"/>
          <w:lang w:val="en-GB"/>
        </w:rPr>
        <w:t xml:space="preserve"> class="hint-text"&gt;</w:t>
      </w:r>
      <w:r>
        <w:rPr>
          <w:rFonts w:ascii="Courier New" w:hAnsi="Courier New" w:cs="Courier New"/>
          <w:lang w:val="en-GB"/>
        </w:rPr>
        <w:t xml:space="preserve"> Enter a number&lt;/div&gt;</w:t>
      </w:r>
    </w:p>
    <w:p w:rsidR="00E85FE8" w:rsidRDefault="00E85FE8" w:rsidP="00E85FE8">
      <w:pPr>
        <w:pStyle w:val="ListParagraph"/>
        <w:numPr>
          <w:ilvl w:val="1"/>
          <w:numId w:val="47"/>
        </w:numPr>
        <w:rPr>
          <w:lang w:val="en-GB"/>
        </w:rPr>
      </w:pPr>
      <w:r>
        <w:rPr>
          <w:lang w:val="en-GB"/>
        </w:rPr>
        <w:t xml:space="preserve">This second method is better for non-mandatory questions.  </w:t>
      </w:r>
    </w:p>
    <w:p w:rsidR="007B2434" w:rsidRDefault="007B2434" w:rsidP="007B2434">
      <w:pPr>
        <w:rPr>
          <w:lang w:val="en-GB"/>
        </w:rPr>
      </w:pPr>
    </w:p>
    <w:p w:rsidR="007B2434" w:rsidRPr="00593E4D" w:rsidRDefault="007B2434" w:rsidP="007B2434">
      <w:pPr>
        <w:rPr>
          <w:b/>
          <w:lang w:val="en-GB"/>
        </w:rPr>
      </w:pPr>
      <w:r w:rsidRPr="00593E4D">
        <w:rPr>
          <w:b/>
          <w:lang w:val="en-GB"/>
        </w:rPr>
        <w:t>JavaScript usage:</w:t>
      </w:r>
    </w:p>
    <w:p w:rsidR="007B2434" w:rsidRDefault="007B2434" w:rsidP="007B2434">
      <w:pPr>
        <w:rPr>
          <w:lang w:val="en-GB"/>
        </w:rPr>
      </w:pPr>
    </w:p>
    <w:p w:rsidR="00593E4D" w:rsidRDefault="00E85FE8">
      <w:pPr>
        <w:rPr>
          <w:lang w:val="en-GB"/>
        </w:rPr>
      </w:pPr>
      <w:r>
        <w:rPr>
          <w:lang w:val="en-GB"/>
        </w:rPr>
        <w:t>Some</w:t>
      </w:r>
      <w:r w:rsidR="00593E4D">
        <w:rPr>
          <w:lang w:val="en-GB"/>
        </w:rPr>
        <w:t xml:space="preserve"> bits of additional functionality are provided by the script.js file.  These are:</w:t>
      </w:r>
    </w:p>
    <w:p w:rsidR="00593E4D" w:rsidRDefault="00593E4D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ability to hide on-screen questions</w:t>
      </w:r>
      <w:r w:rsidR="007B2434">
        <w:rPr>
          <w:lang w:val="en-GB"/>
        </w:rPr>
        <w:t>.</w:t>
      </w:r>
    </w:p>
    <w:p w:rsidR="00593E4D" w:rsidRDefault="00593E4D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The ability to have </w:t>
      </w:r>
      <w:r w:rsidR="00476F69">
        <w:rPr>
          <w:lang w:val="en-GB"/>
        </w:rPr>
        <w:t>expandable help text (</w:t>
      </w:r>
      <w:hyperlink r:id="rId9" w:anchor="using-expanding-help-text" w:history="1">
        <w:r w:rsidR="00476F69">
          <w:rPr>
            <w:rStyle w:val="Hyperlink"/>
            <w:lang w:val="en-GB"/>
          </w:rPr>
          <w:t>as per GDS guidelines</w:t>
        </w:r>
      </w:hyperlink>
      <w:r w:rsidR="00476F69">
        <w:rPr>
          <w:lang w:val="en-GB"/>
        </w:rPr>
        <w:t>)</w:t>
      </w:r>
      <w:r w:rsidR="007B2434">
        <w:rPr>
          <w:lang w:val="en-GB"/>
        </w:rPr>
        <w:t>.</w:t>
      </w:r>
    </w:p>
    <w:p w:rsidR="00E85FE8" w:rsidRDefault="00E85FE8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ability to hide question labels.</w:t>
      </w:r>
    </w:p>
    <w:p w:rsidR="007B2434" w:rsidRDefault="007B2434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Automatically adds “(optional)” to optional questions so you don’t have to.</w:t>
      </w:r>
    </w:p>
    <w:p w:rsidR="00BE6579" w:rsidRDefault="00BE6579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Highlights the next button when errors are on the page</w:t>
      </w:r>
    </w:p>
    <w:p w:rsidR="00BE6579" w:rsidRPr="00593E4D" w:rsidRDefault="00BE6579" w:rsidP="00476F6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Hides invisible next buttons (turned off)</w:t>
      </w:r>
    </w:p>
    <w:p w:rsidR="00593E4D" w:rsidRDefault="00593E4D">
      <w:pPr>
        <w:rPr>
          <w:lang w:val="en-GB"/>
        </w:rPr>
      </w:pPr>
    </w:p>
    <w:p w:rsidR="00593E4D" w:rsidRDefault="00476F69" w:rsidP="00476F6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To hide on-screen questions: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is used to create auto-answered questions.  e.g. “This screen has been displayed”.  Where you do not want the question to appear on the screen.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Be sure to set a default answer, otherwise the interview will crash.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In the question text, add “</w:t>
      </w:r>
      <w:proofErr w:type="spellStart"/>
      <w:r>
        <w:rPr>
          <w:lang w:val="en-GB"/>
        </w:rPr>
        <w:t>HideMe</w:t>
      </w:r>
      <w:proofErr w:type="spellEnd"/>
      <w:r>
        <w:rPr>
          <w:lang w:val="en-GB"/>
        </w:rPr>
        <w:t>” to the beginning of the question.  It is case-sensitive and there is no space betwixt “Hide” and “Me”.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whole question will now be </w:t>
      </w:r>
      <w:proofErr w:type="gramStart"/>
      <w:r>
        <w:rPr>
          <w:lang w:val="en-GB"/>
        </w:rPr>
        <w:t>hidden,</w:t>
      </w:r>
      <w:proofErr w:type="gramEnd"/>
      <w:r>
        <w:rPr>
          <w:lang w:val="en-GB"/>
        </w:rPr>
        <w:t xml:space="preserve"> the user will be unable to interact with it.  But it will behave as any other question answered by the user.  </w:t>
      </w:r>
    </w:p>
    <w:p w:rsidR="00476F69" w:rsidRDefault="00476F69" w:rsidP="00476F6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To add expandable help text: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Add 2 labels next to each </w:t>
      </w:r>
      <w:proofErr w:type="gramStart"/>
      <w:r>
        <w:rPr>
          <w:lang w:val="en-GB"/>
        </w:rPr>
        <w:t>other,</w:t>
      </w:r>
      <w:proofErr w:type="gramEnd"/>
      <w:r>
        <w:rPr>
          <w:lang w:val="en-GB"/>
        </w:rPr>
        <w:t xml:space="preserve"> one will be the help “title” and the other the help “content”.  </w:t>
      </w:r>
    </w:p>
    <w:p w:rsidR="00476F69" w:rsidRDefault="00476F69" w:rsidP="00476F6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Set the first to Heading 3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Encase the help title in the following HTML</w:t>
      </w:r>
    </w:p>
    <w:p w:rsidR="008D72F3" w:rsidRPr="008D72F3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&lt;div class="help</w:t>
      </w:r>
      <w:r w:rsidRPr="008D72F3">
        <w:rPr>
          <w:rFonts w:ascii="Courier New" w:hAnsi="Courier New" w:cs="Courier New"/>
          <w:lang w:val="en-GB"/>
        </w:rPr>
        <w:noBreakHyphen/>
      </w:r>
      <w:proofErr w:type="spellStart"/>
      <w:r w:rsidRPr="008D72F3">
        <w:rPr>
          <w:rFonts w:ascii="Courier New" w:hAnsi="Courier New" w:cs="Courier New"/>
          <w:lang w:val="en-GB"/>
        </w:rPr>
        <w:t>title</w:t>
      </w:r>
      <w:proofErr w:type="spellEnd"/>
      <w:r w:rsidRPr="008D72F3">
        <w:rPr>
          <w:rFonts w:ascii="Courier New" w:hAnsi="Courier New" w:cs="Courier New"/>
          <w:lang w:val="en-GB"/>
        </w:rPr>
        <w:t>" </w:t>
      </w:r>
      <w:proofErr w:type="spellStart"/>
      <w:r w:rsidRPr="008D72F3">
        <w:rPr>
          <w:rFonts w:ascii="Courier New" w:hAnsi="Courier New" w:cs="Courier New"/>
          <w:lang w:val="en-GB"/>
        </w:rPr>
        <w:t>onclick</w:t>
      </w:r>
      <w:proofErr w:type="spellEnd"/>
      <w:r w:rsidRPr="008D72F3">
        <w:rPr>
          <w:rFonts w:ascii="Courier New" w:hAnsi="Courier New" w:cs="Courier New"/>
          <w:lang w:val="en-GB"/>
        </w:rPr>
        <w:t>="</w:t>
      </w:r>
      <w:proofErr w:type="spellStart"/>
      <w:proofErr w:type="gramStart"/>
      <w:r w:rsidRPr="008D72F3">
        <w:rPr>
          <w:rFonts w:ascii="Courier New" w:hAnsi="Courier New" w:cs="Courier New"/>
          <w:lang w:val="en-GB"/>
        </w:rPr>
        <w:t>helpExpandCollapse</w:t>
      </w:r>
      <w:proofErr w:type="spellEnd"/>
      <w:r w:rsidRPr="008D72F3">
        <w:rPr>
          <w:rFonts w:ascii="Courier New" w:hAnsi="Courier New" w:cs="Courier New"/>
          <w:lang w:val="en-GB"/>
        </w:rPr>
        <w:t>(</w:t>
      </w:r>
      <w:proofErr w:type="gramEnd"/>
      <w:r w:rsidRPr="008D72F3">
        <w:rPr>
          <w:rFonts w:ascii="Courier New" w:hAnsi="Courier New" w:cs="Courier New"/>
          <w:lang w:val="en-GB"/>
        </w:rPr>
        <w:t>this)"&gt;</w:t>
      </w:r>
    </w:p>
    <w:p w:rsidR="008D72F3" w:rsidRDefault="008D72F3" w:rsidP="008D72F3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8D72F3" w:rsidRPr="008D72F3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example, if the help title was “What is help text?” it would look like this:</w:t>
      </w:r>
    </w:p>
    <w:p w:rsidR="008D72F3" w:rsidRPr="00476F69" w:rsidRDefault="008D72F3" w:rsidP="008D72F3">
      <w:pPr>
        <w:shd w:val="clear" w:color="auto" w:fill="EAEAEA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&lt;div class="help</w:t>
      </w:r>
      <w:r>
        <w:rPr>
          <w:rFonts w:ascii="Courier New" w:hAnsi="Courier New" w:cs="Courier New"/>
          <w:lang w:val="en-GB"/>
        </w:rPr>
        <w:noBreakHyphen/>
      </w:r>
      <w:proofErr w:type="spellStart"/>
      <w:r>
        <w:rPr>
          <w:rFonts w:ascii="Courier New" w:hAnsi="Courier New" w:cs="Courier New"/>
          <w:lang w:val="en-GB"/>
        </w:rPr>
        <w:t>title</w:t>
      </w:r>
      <w:proofErr w:type="spellEnd"/>
      <w:r>
        <w:rPr>
          <w:rFonts w:ascii="Courier New" w:hAnsi="Courier New" w:cs="Courier New"/>
          <w:lang w:val="en-GB"/>
        </w:rPr>
        <w:t>" </w:t>
      </w:r>
      <w:proofErr w:type="spellStart"/>
      <w:r w:rsidRPr="00476F69">
        <w:rPr>
          <w:rFonts w:ascii="Courier New" w:hAnsi="Courier New" w:cs="Courier New"/>
          <w:lang w:val="en-GB"/>
        </w:rPr>
        <w:t>onclick</w:t>
      </w:r>
      <w:proofErr w:type="spellEnd"/>
      <w:r w:rsidRPr="00476F69">
        <w:rPr>
          <w:rFonts w:ascii="Courier New" w:hAnsi="Courier New" w:cs="Courier New"/>
          <w:lang w:val="en-GB"/>
        </w:rPr>
        <w:t>="</w:t>
      </w:r>
      <w:proofErr w:type="spellStart"/>
      <w:proofErr w:type="gramStart"/>
      <w:r w:rsidRPr="00476F69">
        <w:rPr>
          <w:rFonts w:ascii="Courier New" w:hAnsi="Courier New" w:cs="Courier New"/>
          <w:lang w:val="en-GB"/>
        </w:rPr>
        <w:t>helpExpandCollapse</w:t>
      </w:r>
      <w:proofErr w:type="spellEnd"/>
      <w:r w:rsidRPr="00476F69">
        <w:rPr>
          <w:rFonts w:ascii="Courier New" w:hAnsi="Courier New" w:cs="Courier New"/>
          <w:lang w:val="en-GB"/>
        </w:rPr>
        <w:t>(</w:t>
      </w:r>
      <w:proofErr w:type="gramEnd"/>
      <w:r w:rsidRPr="00476F69">
        <w:rPr>
          <w:rFonts w:ascii="Courier New" w:hAnsi="Courier New" w:cs="Courier New"/>
          <w:lang w:val="en-GB"/>
        </w:rPr>
        <w:t>this)"&gt;</w:t>
      </w:r>
      <w:r>
        <w:rPr>
          <w:rFonts w:ascii="Courier New" w:hAnsi="Courier New" w:cs="Courier New"/>
          <w:lang w:val="en-GB"/>
        </w:rPr>
        <w:t xml:space="preserve"> </w:t>
      </w:r>
      <w:r w:rsidRPr="00476F69">
        <w:rPr>
          <w:rFonts w:ascii="Courier New" w:hAnsi="Courier New" w:cs="Courier New"/>
          <w:lang w:val="en-GB"/>
        </w:rPr>
        <w:t>What</w:t>
      </w:r>
      <w:r>
        <w:rPr>
          <w:rFonts w:ascii="Courier New" w:hAnsi="Courier New" w:cs="Courier New"/>
          <w:lang w:val="en-GB"/>
        </w:rPr>
        <w:t> is help </w:t>
      </w:r>
      <w:r w:rsidRPr="00476F69">
        <w:rPr>
          <w:rFonts w:ascii="Courier New" w:hAnsi="Courier New" w:cs="Courier New"/>
          <w:lang w:val="en-GB"/>
        </w:rPr>
        <w:t>text?&lt;/div&gt;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Encase the help content in the following HTML</w:t>
      </w:r>
    </w:p>
    <w:p w:rsidR="008D72F3" w:rsidRPr="008D72F3" w:rsidRDefault="008D72F3" w:rsidP="008D72F3">
      <w:pPr>
        <w:shd w:val="clear" w:color="auto" w:fill="EAEAEA"/>
        <w:ind w:left="1440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&lt;div class="help-content"&gt;</w:t>
      </w:r>
    </w:p>
    <w:p w:rsidR="008D72F3" w:rsidRDefault="008D72F3" w:rsidP="008D72F3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:rsidR="008D72F3" w:rsidRPr="008D72F3" w:rsidRDefault="008D72F3" w:rsidP="008D72F3">
      <w:pPr>
        <w:shd w:val="clear" w:color="auto" w:fill="EAEAEA"/>
        <w:ind w:left="1440"/>
        <w:rPr>
          <w:rFonts w:ascii="Courier New" w:hAnsi="Courier New" w:cs="Courier New"/>
          <w:lang w:val="en-GB"/>
        </w:rPr>
      </w:pPr>
      <w:r w:rsidRPr="008D72F3">
        <w:rPr>
          <w:rFonts w:ascii="Courier New" w:hAnsi="Courier New" w:cs="Courier New"/>
          <w:lang w:val="en-GB"/>
        </w:rPr>
        <w:t>&lt;/div&gt;</w:t>
      </w:r>
    </w:p>
    <w:p w:rsidR="008D72F3" w:rsidRDefault="008D72F3" w:rsidP="008D72F3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example, if the help title was “</w:t>
      </w:r>
      <w:r w:rsidR="007B2434" w:rsidRPr="007B2434">
        <w:rPr>
          <w:lang w:val="en-GB"/>
        </w:rPr>
        <w:t>Help text is text like this that appears when the title is clicked.</w:t>
      </w:r>
      <w:r>
        <w:rPr>
          <w:lang w:val="en-GB"/>
        </w:rPr>
        <w:t>” it would look like this:</w:t>
      </w:r>
    </w:p>
    <w:p w:rsidR="008D72F3" w:rsidRPr="00476F69" w:rsidRDefault="007B2434" w:rsidP="008D72F3">
      <w:pPr>
        <w:shd w:val="clear" w:color="auto" w:fill="EAEAEA"/>
        <w:rPr>
          <w:rFonts w:ascii="Courier New" w:hAnsi="Courier New" w:cs="Courier New"/>
          <w:lang w:val="en-GB"/>
        </w:rPr>
      </w:pPr>
      <w:r w:rsidRPr="007B2434">
        <w:rPr>
          <w:rFonts w:ascii="Courier New" w:hAnsi="Courier New" w:cs="Courier New"/>
          <w:lang w:val="en-GB"/>
        </w:rPr>
        <w:t>&lt;div class="help-content"&gt;Help text is text like th</w:t>
      </w:r>
      <w:r>
        <w:rPr>
          <w:rFonts w:ascii="Courier New" w:hAnsi="Courier New" w:cs="Courier New"/>
          <w:lang w:val="en-GB"/>
        </w:rPr>
        <w:t xml:space="preserve">is that appears when the title </w:t>
      </w:r>
      <w:r w:rsidRPr="007B2434">
        <w:rPr>
          <w:rFonts w:ascii="Courier New" w:hAnsi="Courier New" w:cs="Courier New"/>
          <w:lang w:val="en-GB"/>
        </w:rPr>
        <w:t>is clicked</w:t>
      </w:r>
      <w:proofErr w:type="gramStart"/>
      <w:r w:rsidRPr="007B2434">
        <w:rPr>
          <w:rFonts w:ascii="Courier New" w:hAnsi="Courier New" w:cs="Courier New"/>
          <w:lang w:val="en-GB"/>
        </w:rPr>
        <w:t>.&lt;</w:t>
      </w:r>
      <w:proofErr w:type="gramEnd"/>
      <w:r w:rsidRPr="007B2434">
        <w:rPr>
          <w:rFonts w:ascii="Courier New" w:hAnsi="Courier New" w:cs="Courier New"/>
          <w:lang w:val="en-GB"/>
        </w:rPr>
        <w:t>/div&gt;</w:t>
      </w:r>
    </w:p>
    <w:p w:rsidR="00E85FE8" w:rsidRDefault="00E85FE8" w:rsidP="002E12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Hiding a label.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Just like number 1, writing “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 xml:space="preserve">” will hide the label.  Unlike number 1, this leaves the question visible and answerable.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Use for instances where question text is not required.  One example of this would be for when collecting a postal address.  Address line 2, which should be a non-mandatory field, does not need a label. 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When writing in “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>”, it must be case-sensitive and not be followed or preceded by anything – even a space – otherwise it won’t work as intended.</w:t>
      </w:r>
    </w:p>
    <w:p w:rsidR="002E1225" w:rsidRDefault="002E1225" w:rsidP="002E12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Optional questions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You can turn this off </w:t>
      </w:r>
      <w:r w:rsidR="00041C12">
        <w:rPr>
          <w:lang w:val="en-GB"/>
        </w:rPr>
        <w:t>at the top of script.js</w:t>
      </w:r>
    </w:p>
    <w:p w:rsidR="002E1225" w:rsidRDefault="002E1225" w:rsidP="002E12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For the most-part, you do not need to</w:t>
      </w:r>
      <w:r w:rsidR="00E85FE8">
        <w:rPr>
          <w:lang w:val="en-GB"/>
        </w:rPr>
        <w:t xml:space="preserve"> do anything.  The word “optional” </w:t>
      </w:r>
      <w:r w:rsidR="00E7497E">
        <w:rPr>
          <w:lang w:val="en-GB"/>
        </w:rPr>
        <w:t xml:space="preserve">in brackets </w:t>
      </w:r>
      <w:r w:rsidR="00E85FE8">
        <w:rPr>
          <w:lang w:val="en-GB"/>
        </w:rPr>
        <w:t xml:space="preserve">will be added automatically to all non-mandatory questions. 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It will not be added to questions with a </w:t>
      </w:r>
      <w:proofErr w:type="spellStart"/>
      <w:r>
        <w:rPr>
          <w:lang w:val="en-GB"/>
        </w:rPr>
        <w:t>NoLabel</w:t>
      </w:r>
      <w:proofErr w:type="spellEnd"/>
      <w:r>
        <w:rPr>
          <w:lang w:val="en-GB"/>
        </w:rPr>
        <w:t xml:space="preserve"> label. </w:t>
      </w:r>
    </w:p>
    <w:p w:rsidR="00E85FE8" w:rsidRDefault="00E85FE8" w:rsidP="00E85F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Questions which have hint text but the “(optional)” after the hint text – this is why there are different approaches for hint text depending on whether the question is mandatory or not.</w:t>
      </w:r>
    </w:p>
    <w:p w:rsidR="00BE6579" w:rsidRDefault="00BE6579" w:rsidP="00BE657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Errors on page</w:t>
      </w:r>
      <w:r w:rsidRPr="00BE6579">
        <w:rPr>
          <w:lang w:val="en-GB"/>
        </w:rPr>
        <w:t xml:space="preserve"> </w:t>
      </w:r>
    </w:p>
    <w:p w:rsidR="00BE6579" w:rsidRP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You can turn this off </w:t>
      </w:r>
      <w:r w:rsidR="00041C12">
        <w:rPr>
          <w:lang w:val="en-GB"/>
        </w:rPr>
        <w:t>at the top of script.js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It will add a message beneath the next button if there are errors found on the page – it is useful for long pages, otherwise it isn’t needed.  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message can be customised in custom.css</w:t>
      </w:r>
    </w:p>
    <w:p w:rsidR="00BE6579" w:rsidRDefault="00BE6579" w:rsidP="00BE6579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Hide hidden buttons</w:t>
      </w:r>
    </w:p>
    <w:p w:rsidR="00041C12" w:rsidRDefault="00041C12" w:rsidP="00041C1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b/>
          <w:lang w:val="en-GB"/>
        </w:rPr>
        <w:t>THIS IS NOW SUPERFLUOUS AS THE BACK BUTTON IS PUT AT THE TOP OF THE SCREEN AS PER GDS STANDARDS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You can turn this on </w:t>
      </w:r>
      <w:r w:rsidR="00041C12">
        <w:rPr>
          <w:lang w:val="en-GB"/>
        </w:rPr>
        <w:t>at the top of script.js</w:t>
      </w:r>
      <w:r>
        <w:rPr>
          <w:lang w:val="en-GB"/>
        </w:rPr>
        <w:t xml:space="preserve"> – it is turned off by default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is for assessments where there is a back button on the final screen.</w:t>
      </w:r>
    </w:p>
    <w:p w:rsidR="00BE6579" w:rsidRDefault="00BE6579" w:rsidP="00BE6579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brings the back button in line with the other buttons.</w:t>
      </w:r>
    </w:p>
    <w:p w:rsidR="00041C12" w:rsidRDefault="00041C12" w:rsidP="00041C1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Highlight errors</w:t>
      </w:r>
    </w:p>
    <w:p w:rsidR="00041C12" w:rsidRDefault="00041C12" w:rsidP="00041C1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You can turn this on at the top of script.js – it is turned off by default</w:t>
      </w:r>
    </w:p>
    <w:p w:rsidR="00041C12" w:rsidRDefault="00041C12" w:rsidP="00041C1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This only works when embedding.</w:t>
      </w:r>
    </w:p>
    <w:p w:rsidR="00041C12" w:rsidRDefault="00041C12" w:rsidP="00041C1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It is designed for long pages when an error occurs, it will need to be repeated at the bottom.</w:t>
      </w:r>
    </w:p>
    <w:p w:rsidR="00041C12" w:rsidRDefault="00041C12" w:rsidP="00041C1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Disable read only tab stop</w:t>
      </w:r>
    </w:p>
    <w:p w:rsidR="00041C12" w:rsidRPr="00BE6579" w:rsidRDefault="00041C12" w:rsidP="00041C1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You can turn this off at the top of script.js</w:t>
      </w:r>
    </w:p>
    <w:p w:rsidR="00041C12" w:rsidRPr="00BE6579" w:rsidRDefault="00041C12" w:rsidP="00041C12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This prevents read-only questions from being tabbed </w:t>
      </w:r>
      <w:proofErr w:type="spellStart"/>
      <w:r>
        <w:rPr>
          <w:lang w:val="en-GB"/>
        </w:rPr>
        <w:t>inoto</w:t>
      </w:r>
      <w:proofErr w:type="spellEnd"/>
      <w:r>
        <w:rPr>
          <w:lang w:val="en-GB"/>
        </w:rPr>
        <w:t>.</w:t>
      </w:r>
    </w:p>
    <w:p w:rsidR="00BE6579" w:rsidRPr="00E85FE8" w:rsidRDefault="00BE6579" w:rsidP="00BE6579">
      <w:pPr>
        <w:pStyle w:val="ListParagraph"/>
        <w:rPr>
          <w:lang w:val="en-GB"/>
        </w:rPr>
      </w:pPr>
    </w:p>
    <w:p w:rsidR="008D72F3" w:rsidRDefault="008D72F3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</w:p>
    <w:p w:rsidR="007B2434" w:rsidRDefault="007B2434" w:rsidP="007B2434">
      <w:pPr>
        <w:rPr>
          <w:lang w:val="en-GB"/>
        </w:rPr>
      </w:pPr>
    </w:p>
    <w:sectPr w:rsidR="007B2434" w:rsidSect="004D4A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E8C" w:rsidRDefault="00FB4E8C">
      <w:r>
        <w:separator/>
      </w:r>
    </w:p>
  </w:endnote>
  <w:endnote w:type="continuationSeparator" w:id="0">
    <w:p w:rsidR="00FB4E8C" w:rsidRDefault="00FB4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E8C" w:rsidRDefault="00FB4E8C">
      <w:r>
        <w:separator/>
      </w:r>
    </w:p>
  </w:footnote>
  <w:footnote w:type="continuationSeparator" w:id="0">
    <w:p w:rsidR="00FB4E8C" w:rsidRDefault="00FB4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70465D7"/>
    <w:multiLevelType w:val="hybridMultilevel"/>
    <w:tmpl w:val="3C5A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1E70597F"/>
    <w:multiLevelType w:val="hybridMultilevel"/>
    <w:tmpl w:val="3F7C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00F0728"/>
    <w:multiLevelType w:val="hybridMultilevel"/>
    <w:tmpl w:val="5D562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5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8A26429"/>
    <w:multiLevelType w:val="hybridMultilevel"/>
    <w:tmpl w:val="975C3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D50E7"/>
    <w:multiLevelType w:val="hybridMultilevel"/>
    <w:tmpl w:val="3C5A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9"/>
  </w:num>
  <w:num w:numId="2">
    <w:abstractNumId w:val="24"/>
  </w:num>
  <w:num w:numId="3">
    <w:abstractNumId w:val="39"/>
  </w:num>
  <w:num w:numId="4">
    <w:abstractNumId w:val="9"/>
  </w:num>
  <w:num w:numId="5">
    <w:abstractNumId w:val="9"/>
  </w:num>
  <w:num w:numId="6">
    <w:abstractNumId w:val="32"/>
  </w:num>
  <w:num w:numId="7">
    <w:abstractNumId w:val="32"/>
  </w:num>
  <w:num w:numId="8">
    <w:abstractNumId w:val="32"/>
  </w:num>
  <w:num w:numId="9">
    <w:abstractNumId w:val="26"/>
  </w:num>
  <w:num w:numId="10">
    <w:abstractNumId w:val="26"/>
  </w:num>
  <w:num w:numId="11">
    <w:abstractNumId w:val="7"/>
  </w:num>
  <w:num w:numId="12">
    <w:abstractNumId w:val="7"/>
  </w:num>
  <w:num w:numId="13">
    <w:abstractNumId w:val="30"/>
  </w:num>
  <w:num w:numId="14">
    <w:abstractNumId w:val="20"/>
  </w:num>
  <w:num w:numId="15">
    <w:abstractNumId w:val="25"/>
  </w:num>
  <w:num w:numId="16">
    <w:abstractNumId w:val="28"/>
  </w:num>
  <w:num w:numId="17">
    <w:abstractNumId w:val="14"/>
  </w:num>
  <w:num w:numId="18">
    <w:abstractNumId w:val="22"/>
  </w:num>
  <w:num w:numId="19">
    <w:abstractNumId w:val="31"/>
  </w:num>
  <w:num w:numId="20">
    <w:abstractNumId w:val="11"/>
  </w:num>
  <w:num w:numId="21">
    <w:abstractNumId w:val="16"/>
  </w:num>
  <w:num w:numId="22">
    <w:abstractNumId w:val="17"/>
  </w:num>
  <w:num w:numId="23">
    <w:abstractNumId w:val="36"/>
  </w:num>
  <w:num w:numId="24">
    <w:abstractNumId w:val="15"/>
  </w:num>
  <w:num w:numId="25">
    <w:abstractNumId w:val="29"/>
  </w:num>
  <w:num w:numId="26">
    <w:abstractNumId w:val="13"/>
  </w:num>
  <w:num w:numId="27">
    <w:abstractNumId w:val="35"/>
  </w:num>
  <w:num w:numId="28">
    <w:abstractNumId w:val="18"/>
  </w:num>
  <w:num w:numId="29">
    <w:abstractNumId w:val="34"/>
  </w:num>
  <w:num w:numId="30">
    <w:abstractNumId w:val="40"/>
  </w:num>
  <w:num w:numId="31">
    <w:abstractNumId w:val="10"/>
  </w:num>
  <w:num w:numId="32">
    <w:abstractNumId w:val="33"/>
  </w:num>
  <w:num w:numId="33">
    <w:abstractNumId w:val="23"/>
  </w:num>
  <w:num w:numId="34">
    <w:abstractNumId w:val="2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1"/>
  </w:num>
  <w:num w:numId="45">
    <w:abstractNumId w:val="38"/>
  </w:num>
  <w:num w:numId="46">
    <w:abstractNumId w:val="12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41C12"/>
    <w:rsid w:val="00065677"/>
    <w:rsid w:val="000911DE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56E3"/>
    <w:rsid w:val="00267E45"/>
    <w:rsid w:val="002C1E16"/>
    <w:rsid w:val="002C235D"/>
    <w:rsid w:val="002D26F6"/>
    <w:rsid w:val="002E1225"/>
    <w:rsid w:val="002E4421"/>
    <w:rsid w:val="002F4578"/>
    <w:rsid w:val="00321CD0"/>
    <w:rsid w:val="0034010E"/>
    <w:rsid w:val="00373E26"/>
    <w:rsid w:val="003A0267"/>
    <w:rsid w:val="003F0733"/>
    <w:rsid w:val="00413176"/>
    <w:rsid w:val="004178BC"/>
    <w:rsid w:val="00447429"/>
    <w:rsid w:val="004504D7"/>
    <w:rsid w:val="00476F69"/>
    <w:rsid w:val="004939AE"/>
    <w:rsid w:val="004D4A82"/>
    <w:rsid w:val="005228EC"/>
    <w:rsid w:val="0053506A"/>
    <w:rsid w:val="005511F3"/>
    <w:rsid w:val="00593E4D"/>
    <w:rsid w:val="005D2B2D"/>
    <w:rsid w:val="005D3051"/>
    <w:rsid w:val="00626FBD"/>
    <w:rsid w:val="00661A26"/>
    <w:rsid w:val="006664A6"/>
    <w:rsid w:val="00686EC5"/>
    <w:rsid w:val="006C0B30"/>
    <w:rsid w:val="006C69BE"/>
    <w:rsid w:val="006F7FE1"/>
    <w:rsid w:val="0074585D"/>
    <w:rsid w:val="0077247A"/>
    <w:rsid w:val="00772B5A"/>
    <w:rsid w:val="00774752"/>
    <w:rsid w:val="00782720"/>
    <w:rsid w:val="00783573"/>
    <w:rsid w:val="007B2434"/>
    <w:rsid w:val="00847B0C"/>
    <w:rsid w:val="00896539"/>
    <w:rsid w:val="0089748A"/>
    <w:rsid w:val="008D72F3"/>
    <w:rsid w:val="00955DE4"/>
    <w:rsid w:val="00987B90"/>
    <w:rsid w:val="009B3E4A"/>
    <w:rsid w:val="009D0171"/>
    <w:rsid w:val="009E5410"/>
    <w:rsid w:val="00A10E5E"/>
    <w:rsid w:val="00A7713F"/>
    <w:rsid w:val="00AD0B0C"/>
    <w:rsid w:val="00B23E59"/>
    <w:rsid w:val="00B463E1"/>
    <w:rsid w:val="00B6470C"/>
    <w:rsid w:val="00B7410D"/>
    <w:rsid w:val="00B97DA0"/>
    <w:rsid w:val="00BC4E8D"/>
    <w:rsid w:val="00BE6579"/>
    <w:rsid w:val="00C22E32"/>
    <w:rsid w:val="00C3534C"/>
    <w:rsid w:val="00C90129"/>
    <w:rsid w:val="00CB5917"/>
    <w:rsid w:val="00D56395"/>
    <w:rsid w:val="00D61C07"/>
    <w:rsid w:val="00D941A4"/>
    <w:rsid w:val="00DF56A7"/>
    <w:rsid w:val="00DF56CF"/>
    <w:rsid w:val="00E06407"/>
    <w:rsid w:val="00E34A87"/>
    <w:rsid w:val="00E64889"/>
    <w:rsid w:val="00E71125"/>
    <w:rsid w:val="00E741F8"/>
    <w:rsid w:val="00E7497E"/>
    <w:rsid w:val="00E85FE8"/>
    <w:rsid w:val="00EE44A3"/>
    <w:rsid w:val="00F1259A"/>
    <w:rsid w:val="00F203D1"/>
    <w:rsid w:val="00F234B6"/>
    <w:rsid w:val="00F71D8C"/>
    <w:rsid w:val="00F85F42"/>
    <w:rsid w:val="00FA71A6"/>
    <w:rsid w:val="00FB31D7"/>
    <w:rsid w:val="00FB4E8C"/>
    <w:rsid w:val="00FB5DE6"/>
    <w:rsid w:val="00FC0C00"/>
    <w:rsid w:val="00FD2A6C"/>
    <w:rsid w:val="00FF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1DE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0911DE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0911DE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911DE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0911DE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0911DE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911DE"/>
    <w:pPr>
      <w:spacing w:before="60" w:after="60"/>
      <w:ind w:left="284"/>
    </w:pPr>
  </w:style>
  <w:style w:type="paragraph" w:styleId="Footer">
    <w:name w:val="footer"/>
    <w:basedOn w:val="Normal"/>
    <w:rsid w:val="000911DE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0911DE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0911DE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0911DE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0911DE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0911D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911DE"/>
    <w:rPr>
      <w:vertAlign w:val="superscript"/>
    </w:rPr>
  </w:style>
  <w:style w:type="character" w:styleId="CommentReference">
    <w:name w:val="annotation reference"/>
    <w:basedOn w:val="DefaultParagraphFont"/>
    <w:semiHidden/>
    <w:rsid w:val="000911DE"/>
    <w:rPr>
      <w:sz w:val="16"/>
      <w:szCs w:val="16"/>
    </w:rPr>
  </w:style>
  <w:style w:type="paragraph" w:styleId="DocumentMap">
    <w:name w:val="Document Map"/>
    <w:basedOn w:val="Normal"/>
    <w:semiHidden/>
    <w:rsid w:val="000911D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0911DE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0911DE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0911DE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0911D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911DE"/>
    <w:rPr>
      <w:b/>
      <w:bCs/>
    </w:rPr>
  </w:style>
  <w:style w:type="paragraph" w:styleId="BalloonText">
    <w:name w:val="Balloon Text"/>
    <w:basedOn w:val="Normal"/>
    <w:semiHidden/>
    <w:rsid w:val="000911DE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0911DE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0911DE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0911DE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0911DE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0911DE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0911DE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0911DE"/>
  </w:style>
  <w:style w:type="paragraph" w:customStyle="1" w:styleId="OPM-blankline">
    <w:name w:val="OPM - blank line"/>
    <w:basedOn w:val="Normal"/>
    <w:rsid w:val="000911DE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0911DE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0911DE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0911DE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0911DE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0911DE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0911DE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0911DE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0911DE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0911DE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0911DE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0911DE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0911DE"/>
    <w:rPr>
      <w:b w:val="0"/>
      <w:i/>
      <w:sz w:val="16"/>
    </w:rPr>
  </w:style>
  <w:style w:type="paragraph" w:customStyle="1" w:styleId="OPM-ruletype">
    <w:name w:val="OPM - rule type"/>
    <w:basedOn w:val="OPM-Heading3"/>
    <w:rsid w:val="000911DE"/>
    <w:rPr>
      <w:i/>
    </w:rPr>
  </w:style>
  <w:style w:type="table" w:styleId="TableGrid">
    <w:name w:val="Table Grid"/>
    <w:basedOn w:val="TableNormal"/>
    <w:rsid w:val="000911DE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0911DE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0911DE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593E4D"/>
    <w:pPr>
      <w:ind w:left="720"/>
      <w:contextualSpacing/>
    </w:pPr>
  </w:style>
  <w:style w:type="character" w:styleId="Hyperlink">
    <w:name w:val="Hyperlink"/>
    <w:basedOn w:val="DefaultParagraphFont"/>
    <w:rsid w:val="00593E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service-manual/design/help-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service-manual/design/help-te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Aug2017\Templates\Policy%20Modeling%2012.2.8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12.2.8 Word Template.dotm</Template>
  <TotalTime>0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Malcolm Butler</cp:lastModifiedBy>
  <cp:revision>2</cp:revision>
  <dcterms:created xsi:type="dcterms:W3CDTF">2018-01-18T13:59:00Z</dcterms:created>
  <dcterms:modified xsi:type="dcterms:W3CDTF">2018-01-18T13:59:00Z</dcterms:modified>
</cp:coreProperties>
</file>